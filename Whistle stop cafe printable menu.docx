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  <w:tblDescription w:val="Menu layout"/>
      </w:tblPr>
      <w:tblGrid>
        <w:gridCol w:w="2447"/>
        <w:gridCol w:w="2053"/>
        <w:gridCol w:w="3420"/>
      </w:tblGrid>
      <w:tr w:rsidR="00D66B1C" w:rsidRPr="006A462B" w:rsidTr="00ED6E02">
        <w:trPr>
          <w:trHeight w:hRule="exact" w:val="1800"/>
        </w:trPr>
        <w:tc>
          <w:tcPr>
            <w:tcW w:w="2447" w:type="dxa"/>
          </w:tcPr>
          <w:p w:rsidR="00D66B1C" w:rsidRPr="006A462B" w:rsidRDefault="00E0722A">
            <w:pPr>
              <w:pStyle w:val="Title"/>
              <w:rPr>
                <w:b/>
              </w:rPr>
            </w:pPr>
            <w:r w:rsidRPr="006A462B">
              <w:rPr>
                <w:b/>
                <w:noProof/>
                <w:lang w:eastAsia="en-US"/>
              </w:rPr>
              <w:drawing>
                <wp:inline distT="0" distB="0" distL="0" distR="0" wp14:anchorId="4EAF5328" wp14:editId="37161447">
                  <wp:extent cx="1336675" cy="9759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019" cy="98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:rsidR="00D66B1C" w:rsidRPr="006A462B" w:rsidRDefault="00D66B1C">
            <w:pPr>
              <w:rPr>
                <w:b/>
              </w:rPr>
            </w:pPr>
          </w:p>
        </w:tc>
        <w:tc>
          <w:tcPr>
            <w:tcW w:w="3420" w:type="dxa"/>
          </w:tcPr>
          <w:p w:rsidR="00D66B1C" w:rsidRPr="006A462B" w:rsidRDefault="00E0722A" w:rsidP="00E0722A">
            <w:pPr>
              <w:pStyle w:val="Subtitle"/>
              <w:rPr>
                <w:b/>
                <w:sz w:val="24"/>
                <w:szCs w:val="24"/>
              </w:rPr>
            </w:pPr>
            <w:r w:rsidRPr="006A462B">
              <w:rPr>
                <w:b/>
                <w:sz w:val="24"/>
                <w:szCs w:val="24"/>
              </w:rPr>
              <w:t>400 North Fairview Ave. Spartanburg, SC</w:t>
            </w:r>
          </w:p>
          <w:p w:rsidR="00E0722A" w:rsidRPr="006A462B" w:rsidRDefault="00E0722A" w:rsidP="00E0722A">
            <w:pPr>
              <w:pStyle w:val="Subtitle"/>
              <w:rPr>
                <w:b/>
                <w:sz w:val="24"/>
                <w:szCs w:val="24"/>
              </w:rPr>
            </w:pPr>
          </w:p>
        </w:tc>
      </w:tr>
      <w:tr w:rsidR="00D66B1C" w:rsidTr="00ED6E02">
        <w:trPr>
          <w:trHeight w:hRule="exact" w:val="7488"/>
        </w:trPr>
        <w:tc>
          <w:tcPr>
            <w:tcW w:w="2447" w:type="dxa"/>
          </w:tcPr>
          <w:p w:rsidR="006A462B" w:rsidRPr="00AF5F5B" w:rsidRDefault="00AF5F5B" w:rsidP="00AF5F5B">
            <w:pPr>
              <w:pStyle w:val="Heading1"/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Entrees</w:t>
            </w:r>
          </w:p>
          <w:p w:rsidR="006A462B" w:rsidRDefault="00AF5F5B" w:rsidP="006A462B">
            <w:pPr>
              <w:pStyle w:val="Heading1"/>
              <w:spacing w:before="0"/>
            </w:pPr>
            <w:r w:rsidRPr="00AF5F5B">
              <w:t>Hamburger- $7.00</w:t>
            </w:r>
            <w:r>
              <w:t xml:space="preserve"> (cheese- $.50)</w:t>
            </w:r>
          </w:p>
          <w:p w:rsidR="006A462B" w:rsidRDefault="00AF5F5B" w:rsidP="006A462B">
            <w:pPr>
              <w:pStyle w:val="MenuText"/>
            </w:pPr>
            <w:r>
              <w:t>-Just your average burger</w:t>
            </w:r>
          </w:p>
          <w:p w:rsidR="006A462B" w:rsidRPr="00AF5F5B" w:rsidRDefault="00AF5F5B" w:rsidP="00AF5F5B">
            <w:pPr>
              <w:rPr>
                <w:sz w:val="24"/>
                <w:szCs w:val="24"/>
              </w:rPr>
            </w:pPr>
            <w:r w:rsidRPr="00AF5F5B">
              <w:rPr>
                <w:b/>
                <w:sz w:val="24"/>
                <w:szCs w:val="24"/>
              </w:rPr>
              <w:t>Hot</w:t>
            </w:r>
            <w:r w:rsidRPr="00AF5F5B">
              <w:rPr>
                <w:sz w:val="24"/>
                <w:szCs w:val="24"/>
              </w:rPr>
              <w:t xml:space="preserve"> Dog- $5.00</w:t>
            </w:r>
          </w:p>
          <w:p w:rsidR="006A462B" w:rsidRDefault="006A462B" w:rsidP="006A462B">
            <w:pPr>
              <w:pStyle w:val="MenuText"/>
            </w:pPr>
            <w:r>
              <w:t>-</w:t>
            </w:r>
            <w:r w:rsidR="00AF5F5B">
              <w:t>Just your average hot dog</w:t>
            </w:r>
          </w:p>
          <w:p w:rsidR="006A462B" w:rsidRPr="00AF5F5B" w:rsidRDefault="00AF5F5B" w:rsidP="00AF5F5B">
            <w:pPr>
              <w:rPr>
                <w:sz w:val="24"/>
                <w:szCs w:val="24"/>
              </w:rPr>
            </w:pPr>
            <w:r w:rsidRPr="00AF5F5B">
              <w:rPr>
                <w:sz w:val="24"/>
                <w:szCs w:val="24"/>
              </w:rPr>
              <w:t>Chicken Tenders</w:t>
            </w:r>
            <w:r>
              <w:rPr>
                <w:sz w:val="24"/>
                <w:szCs w:val="24"/>
              </w:rPr>
              <w:t>- $7.00</w:t>
            </w:r>
          </w:p>
          <w:p w:rsidR="00D66B1C" w:rsidRPr="006A462B" w:rsidRDefault="006A462B" w:rsidP="00AF5F5B">
            <w:pPr>
              <w:pStyle w:val="MenuText"/>
            </w:pPr>
            <w:r>
              <w:t>-</w:t>
            </w:r>
            <w:r w:rsidR="00AF5F5B">
              <w:t>Chicken Tenders…</w:t>
            </w:r>
          </w:p>
          <w:p w:rsidR="00AF5F5B" w:rsidRDefault="00AF5F5B" w:rsidP="00AF5F5B"/>
          <w:p w:rsidR="00AF5F5B" w:rsidRDefault="00AF5F5B" w:rsidP="00AF5F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Salads</w:t>
            </w:r>
          </w:p>
          <w:p w:rsidR="00AF5F5B" w:rsidRDefault="00AF5F5B" w:rsidP="00AF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Caesar- $3.00</w:t>
            </w:r>
          </w:p>
          <w:p w:rsidR="00AF5F5B" w:rsidRPr="00AF5F5B" w:rsidRDefault="00AF5F5B" w:rsidP="00ED6E02">
            <w:pPr>
              <w:pStyle w:val="MenuText"/>
            </w:pPr>
            <w:r>
              <w:t>-A classic Caesar salad</w:t>
            </w:r>
          </w:p>
          <w:p w:rsidR="00AF5F5B" w:rsidRDefault="00AF5F5B" w:rsidP="00AF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House- $3.00</w:t>
            </w:r>
          </w:p>
          <w:p w:rsidR="00AF5F5B" w:rsidRPr="00AF5F5B" w:rsidRDefault="00AF5F5B" w:rsidP="00ED6E02">
            <w:pPr>
              <w:pStyle w:val="MenuText"/>
            </w:pPr>
            <w:r>
              <w:t>-Romanian lettuce with our special house sauce</w:t>
            </w:r>
          </w:p>
          <w:p w:rsidR="00AF5F5B" w:rsidRPr="00AF5F5B" w:rsidRDefault="00AF5F5B" w:rsidP="00AF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Fruit- $3.00</w:t>
            </w:r>
          </w:p>
          <w:p w:rsidR="00AF5F5B" w:rsidRDefault="00AF5F5B" w:rsidP="00AF5F5B">
            <w:pPr>
              <w:pStyle w:val="MenuText"/>
            </w:pPr>
            <w:r>
              <w:t>-Fruit salad, yummy yummy</w:t>
            </w:r>
          </w:p>
          <w:p w:rsidR="00AF5F5B" w:rsidRDefault="00AF5F5B" w:rsidP="00AF5F5B"/>
          <w:p w:rsidR="00AF5F5B" w:rsidRDefault="00AF5F5B" w:rsidP="00AF5F5B"/>
          <w:p w:rsidR="00AF5F5B" w:rsidRDefault="00AF5F5B" w:rsidP="00AF5F5B"/>
          <w:p w:rsidR="00AF5F5B" w:rsidRDefault="00AF5F5B" w:rsidP="00AF5F5B"/>
          <w:p w:rsidR="00AF5F5B" w:rsidRDefault="00AF5F5B" w:rsidP="00AF5F5B"/>
          <w:p w:rsidR="00AF5F5B" w:rsidRDefault="00AF5F5B" w:rsidP="00AF5F5B"/>
          <w:p w:rsidR="00AF5F5B" w:rsidRDefault="00AF5F5B" w:rsidP="00AF5F5B"/>
          <w:p w:rsidR="00AF5F5B" w:rsidRDefault="00AF5F5B" w:rsidP="00AF5F5B"/>
          <w:p w:rsidR="00AF5F5B" w:rsidRDefault="00AF5F5B" w:rsidP="00AF5F5B"/>
          <w:p w:rsidR="00AF5F5B" w:rsidRDefault="00AF5F5B" w:rsidP="00AF5F5B"/>
        </w:tc>
        <w:tc>
          <w:tcPr>
            <w:tcW w:w="2053" w:type="dxa"/>
          </w:tcPr>
          <w:p w:rsidR="00D66B1C" w:rsidRDefault="00D66B1C"/>
          <w:p w:rsidR="00E0722A" w:rsidRDefault="00E0722A"/>
        </w:tc>
        <w:tc>
          <w:tcPr>
            <w:tcW w:w="3420" w:type="dxa"/>
          </w:tcPr>
          <w:p w:rsidR="00E0722A" w:rsidRPr="00AF5F5B" w:rsidRDefault="00E0722A" w:rsidP="00AF5F5B">
            <w:pPr>
              <w:pStyle w:val="Heading1"/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Starters</w:t>
            </w:r>
          </w:p>
          <w:p w:rsidR="00D66B1C" w:rsidRPr="00AF5F5B" w:rsidRDefault="00E0722A" w:rsidP="00AF5F5B">
            <w:pPr>
              <w:rPr>
                <w:sz w:val="24"/>
                <w:szCs w:val="24"/>
              </w:rPr>
            </w:pPr>
            <w:r w:rsidRPr="00AF5F5B">
              <w:rPr>
                <w:sz w:val="24"/>
                <w:szCs w:val="24"/>
              </w:rPr>
              <w:t>Onion Ring Tower</w:t>
            </w:r>
            <w:r w:rsidR="00AF5F5B">
              <w:rPr>
                <w:sz w:val="24"/>
                <w:szCs w:val="24"/>
              </w:rPr>
              <w:t>- $5.00</w:t>
            </w:r>
          </w:p>
          <w:p w:rsidR="006A462B" w:rsidRDefault="006A462B" w:rsidP="006A462B">
            <w:pPr>
              <w:pStyle w:val="MenuText"/>
            </w:pPr>
            <w:r>
              <w:t>-Tower of onion rings</w:t>
            </w:r>
          </w:p>
          <w:p w:rsidR="00D66B1C" w:rsidRPr="00AF5F5B" w:rsidRDefault="00987AAA" w:rsidP="00AF5F5B">
            <w:pPr>
              <w:rPr>
                <w:sz w:val="24"/>
                <w:szCs w:val="24"/>
              </w:rPr>
            </w:pPr>
            <w:r w:rsidRPr="00AF5F5B">
              <w:rPr>
                <w:sz w:val="24"/>
                <w:szCs w:val="24"/>
              </w:rPr>
              <w:t>Cheesy Fries (wanna</w:t>
            </w:r>
            <w:bookmarkStart w:id="0" w:name="_GoBack"/>
            <w:bookmarkEnd w:id="0"/>
            <w:r w:rsidRPr="00AF5F5B">
              <w:rPr>
                <w:sz w:val="24"/>
                <w:szCs w:val="24"/>
              </w:rPr>
              <w:t xml:space="preserve"> add chili)</w:t>
            </w:r>
            <w:r w:rsidR="00AF5F5B">
              <w:rPr>
                <w:sz w:val="24"/>
                <w:szCs w:val="24"/>
              </w:rPr>
              <w:t>- $4.50</w:t>
            </w:r>
          </w:p>
          <w:p w:rsidR="00D66B1C" w:rsidRDefault="00987AAA">
            <w:pPr>
              <w:pStyle w:val="MenuText"/>
            </w:pPr>
            <w:r>
              <w:t>-Fries… WITH CHEESE!!! (and chili if you want)</w:t>
            </w:r>
          </w:p>
          <w:p w:rsidR="00D66B1C" w:rsidRPr="00AF5F5B" w:rsidRDefault="00987AAA" w:rsidP="00AF5F5B">
            <w:pPr>
              <w:rPr>
                <w:sz w:val="24"/>
                <w:szCs w:val="24"/>
              </w:rPr>
            </w:pPr>
            <w:r w:rsidRPr="00AF5F5B">
              <w:rPr>
                <w:sz w:val="24"/>
                <w:szCs w:val="24"/>
              </w:rPr>
              <w:t>Pig in a Blanket Plater</w:t>
            </w:r>
            <w:r w:rsidR="00AF5F5B">
              <w:rPr>
                <w:sz w:val="24"/>
                <w:szCs w:val="24"/>
              </w:rPr>
              <w:t>- $7.00</w:t>
            </w:r>
          </w:p>
          <w:p w:rsidR="00D66B1C" w:rsidRDefault="00987AAA">
            <w:pPr>
              <w:pStyle w:val="MenuText"/>
            </w:pPr>
            <w:r>
              <w:t>-Little hot dogs with bread around them</w:t>
            </w:r>
          </w:p>
          <w:p w:rsidR="00AF5F5B" w:rsidRDefault="00AF5F5B">
            <w:pPr>
              <w:pStyle w:val="MenuText"/>
            </w:pPr>
          </w:p>
          <w:p w:rsidR="00AF5F5B" w:rsidRDefault="00AF5F5B" w:rsidP="00AF5F5B">
            <w:pPr>
              <w:rPr>
                <w:sz w:val="32"/>
                <w:szCs w:val="32"/>
              </w:rPr>
            </w:pPr>
            <w:r w:rsidRPr="00AF5F5B">
              <w:rPr>
                <w:sz w:val="32"/>
                <w:szCs w:val="32"/>
              </w:rPr>
              <w:t>Deserts</w:t>
            </w:r>
          </w:p>
          <w:p w:rsidR="00AF5F5B" w:rsidRDefault="00ED6E02" w:rsidP="00AF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Chocolate Cake- $3.00</w:t>
            </w:r>
          </w:p>
          <w:p w:rsidR="00ED6E02" w:rsidRPr="00ED6E02" w:rsidRDefault="00ED6E02" w:rsidP="00ED6E02">
            <w:pPr>
              <w:pStyle w:val="MenuText"/>
            </w:pPr>
            <w:r>
              <w:t>-Does chocolate cake need a description</w:t>
            </w:r>
          </w:p>
          <w:p w:rsidR="00ED6E02" w:rsidRDefault="00ED6E02" w:rsidP="00AF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Ice Cream- $2.50</w:t>
            </w:r>
          </w:p>
          <w:p w:rsidR="00ED6E02" w:rsidRPr="00ED6E02" w:rsidRDefault="00ED6E02" w:rsidP="00ED6E02">
            <w:pPr>
              <w:pStyle w:val="MenuText"/>
            </w:pPr>
            <w:r>
              <w:t>-You can get chocolate, vanilla, or strawberry</w:t>
            </w:r>
          </w:p>
          <w:p w:rsidR="00ED6E02" w:rsidRDefault="00ED6E02" w:rsidP="00AF5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Made Apple Pie- $5.00</w:t>
            </w:r>
          </w:p>
          <w:p w:rsidR="00ED6E02" w:rsidRPr="00ED6E02" w:rsidRDefault="00ED6E02" w:rsidP="00ED6E02">
            <w:pPr>
              <w:pStyle w:val="MenuText"/>
            </w:pPr>
            <w:r>
              <w:t>-Better than the apple pie you get a McDonalds</w:t>
            </w:r>
          </w:p>
          <w:p w:rsidR="00D66B1C" w:rsidRDefault="00D66B1C">
            <w:pPr>
              <w:pStyle w:val="Heading1"/>
            </w:pPr>
          </w:p>
          <w:p w:rsidR="00D66B1C" w:rsidRDefault="00D66B1C">
            <w:pPr>
              <w:pStyle w:val="MenuText"/>
            </w:pPr>
          </w:p>
          <w:p w:rsidR="00D66B1C" w:rsidRDefault="00D66B1C">
            <w:pPr>
              <w:pStyle w:val="Heading1"/>
            </w:pPr>
          </w:p>
          <w:p w:rsidR="00D66B1C" w:rsidRDefault="00D66B1C" w:rsidP="00987AAA">
            <w:pPr>
              <w:pStyle w:val="MenuText"/>
            </w:pPr>
          </w:p>
        </w:tc>
      </w:tr>
    </w:tbl>
    <w:p w:rsidR="00D66B1C" w:rsidRDefault="00D66B1C">
      <w:pPr>
        <w:pStyle w:val="NoSpacing"/>
      </w:pPr>
    </w:p>
    <w:sectPr w:rsidR="00D66B1C">
      <w:headerReference w:type="default" r:id="rId9"/>
      <w:footerReference w:type="default" r:id="rId10"/>
      <w:pgSz w:w="12240" w:h="15840" w:code="1"/>
      <w:pgMar w:top="2376" w:right="2160" w:bottom="3960" w:left="2160" w:header="720" w:footer="28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942" w:rsidRDefault="001D6942">
      <w:pPr>
        <w:spacing w:before="0" w:line="240" w:lineRule="auto"/>
      </w:pPr>
      <w:r>
        <w:separator/>
      </w:r>
    </w:p>
  </w:endnote>
  <w:endnote w:type="continuationSeparator" w:id="0">
    <w:p w:rsidR="001D6942" w:rsidRDefault="001D69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B1C" w:rsidRDefault="00E1089F">
    <w:pPr>
      <w:pStyle w:val="Footer"/>
      <w:jc w:val="lef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posOffset>1308735</wp:posOffset>
              </wp:positionV>
              <wp:extent cx="4727448" cy="420624"/>
              <wp:effectExtent l="0" t="0" r="0" b="0"/>
              <wp:wrapNone/>
              <wp:docPr id="44" name="Group 43" descr="Filigree accent drawing with fork and knife in cent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727448" cy="420624"/>
                        <a:chOff x="0" y="0"/>
                        <a:chExt cx="4111626" cy="36988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2D6F8D" id="Group 43" o:spid="_x0000_s1026" alt="Filigree accent drawing with fork and knife in center" style="position:absolute;margin-left:0;margin-top:103.05pt;width:372.25pt;height:33.1pt;z-index:-251662336;mso-position-horizontal:center;mso-position-horizontal-relative:margin;mso-position-vertical-relative:bottom-margin-area;mso-width-relative:margin;mso-height-relative:margin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">
              <o:lock v:ext="edit" aspectratio="t"/>
              <v:shape id="Freeform 2" o:spid="_x0000_s1027" style="position:absolute;left:19637;top:111;width:3588;height:3381;visibility:visible;mso-wrap-style:square;v-text-anchor:top" coordsize="451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5HcQA&#10;AADaAAAADwAAAGRycy9kb3ducmV2LnhtbESPQWvCQBSE74L/YXlCb7qpFGmim1AChbagoO2hx0f2&#10;mY1m38bsVlN/vSsUehxm5htmVQy2FWfqfeNYweMsAUFcOd1wreDr83X6DMIHZI2tY1LwSx6KfDxa&#10;Yabdhbd03oVaRAj7DBWYELpMSl8ZsuhnriOO3t71FkOUfS11j5cIt62cJ8lCWmw4LhjsqDRUHXc/&#10;VkFJZXM6vdfp4fvDdJv0usbFk1bqYTK8LEEEGsJ/+K/9phXM4X4l3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PeR3EAAAA2gAAAA8AAAAAAAAAAAAAAAAAmAIAAGRycy9k&#10;b3ducmV2LnhtbFBLBQYAAAAABAAEAPUAAACJAw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Freeform 3" o:spid="_x0000_s1028" style="position:absolute;left:18288;width:3698;height:3698;visibility:visible;mso-wrap-style:square;v-text-anchor:top" coordsize="465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3qcQA&#10;AADaAAAADwAAAGRycy9kb3ducmV2LnhtbESPQWvCQBSE7wX/w/KEXkQ3arUluooIhV5aMPHg8ZF9&#10;JtHs27C7auqvdwtCj8PMfMMs151pxJWcry0rGI8SEMSF1TWXCvb55/ADhA/IGhvLpOCXPKxXvZcl&#10;ptreeEfXLJQiQtinqKAKoU2l9EVFBv3ItsTRO1pnMETpSqkd3iLcNHKSJHNpsOa4UGFL24qKc3Yx&#10;CrL3t3x6uMwc5XXyPfhxp7M73ZV67XebBYhAXfgPP9tfWsEU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Kt6nEAAAA2gAAAA8AAAAAAAAAAAAAAAAAmAIAAGRycy9k&#10;b3ducmV2LnhtbFBLBQYAAAAABAAEAPUAAACJAw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Freeform 4" o:spid="_x0000_s1029" style="position:absolute;left:8255;top:206;width:10715;height:3143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vvsEA&#10;AADaAAAADwAAAGRycy9kb3ducmV2LnhtbESPS4vCMBSF94L/IVzBnaaKylCNIgMDLkTRceHy0lzb&#10;YnNTm/Th/PqJILg8fOfBWW06U4iGKpdbVjAZRyCIE6tzThVcfn9GXyCcR9ZYWCYFT3KwWfd7K4y1&#10;bflEzdmnIpSwi1FB5n0ZS+mSjAy6sS2JA7vZyqAPskqlrrAN5aaQ0yhaSIM5h4UMS/rOKLmfa6Og&#10;PszbxeUvwGPtH9v56Wqb/Uyp4aDbLkF46vzH/E7vtIIZvK6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zr77BAAAA2gAAAA8AAAAAAAAAAAAAAAAAmAIAAGRycy9kb3du&#10;cmV2LnhtbFBLBQYAAAAABAAEAPUAAACGAw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Freeform 5" o:spid="_x0000_s1030" style="position:absolute;left:15224;top:619;width:3254;height:2635;visibility:visible;mso-wrap-style:square;v-text-anchor:top" coordsize="410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WlcMA&#10;AADaAAAADwAAAGRycy9kb3ducmV2LnhtbESPQYvCMBSE78L+h/AW9iKaKlpK1ygiCIvCitWD3h7N&#10;27bYvJQmav33G0HwOMzMN8xs0Zla3Kh1lWUFo2EEgji3uuJCwfGwHiQgnEfWWFsmBQ9ysJh/9GaY&#10;anvnPd0yX4gAYZeigtL7JpXS5SUZdEPbEAfvz7YGfZBtIXWL9wA3tRxHUSwNVhwWSmxoVVJ+ya5G&#10;QfY7Ocl+tCuOy+TsY97G44vZKPX12S2/QXjq/Dv8av9oBVN4Xgk3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ZWlcMAAADaAAAADwAAAAAAAAAAAAAAAACYAgAAZHJzL2Rv&#10;d25yZXYueG1sUEsFBgAAAAAEAAQA9QAAAIgD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Freeform 6" o:spid="_x0000_s1031" style="position:absolute;left:13509;top:1063;width:3620;height:1572;visibility:visible;mso-wrap-style:square;v-text-anchor:top" coordsize="457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WvMMA&#10;AADaAAAADwAAAGRycy9kb3ducmV2LnhtbESP3YrCMBSE7xd8h3AE79ZUBVdro4ggLosgVsHbQ3P6&#10;o81JaaJ2334jLHg5zMw3TLLqTC0e1LrKsoLRMAJBnFldcaHgfNp+zkA4j6yxtkwKfsnBatn7SDDW&#10;9slHeqS+EAHCLkYFpfdNLKXLSjLohrYhDl5uW4M+yLaQusVngJtajqNoKg1WHBZKbGhTUnZL70bB&#10;urn+bGqXXU7XfTTf5ffD5Gt2UGrQ79YLEJ46/w7/t7+1gim8ro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VWvMMAAADaAAAADwAAAAAAAAAAAAAAAACYAgAAZHJzL2Rv&#10;d25yZXYueG1sUEsFBgAAAAAEAAQA9QAAAIgD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Freeform 7" o:spid="_x0000_s1032" style="position:absolute;left:11239;top:746;width:4445;height:1190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FLsIA&#10;AADaAAAADwAAAGRycy9kb3ducmV2LnhtbESPT4vCMBTE7wt+h/AEb5oq6C7VtKis4FX3r7dH82yK&#10;zUu3ibZ++82CsMdhZn7DrPLe1uJGra8cK5hOEhDEhdMVlwre33bjFxA+IGusHZOCO3nIs8HTClPt&#10;Oj7Q7RhKESHsU1RgQmhSKX1hyKKfuIY4emfXWgxRtqXULXYRbms5S5KFtFhxXDDY0NZQcTlerYJv&#10;/fPxuuHuc7+YX75mp8NuapJaqdGwXy9BBOrDf/jR3msFz/B3Jd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6YUuwgAAANoAAAAPAAAAAAAAAAAAAAAAAJgCAABkcnMvZG93&#10;bnJldi54bWxQSwUGAAAAAAQABAD1AAAAhwM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Freeform 8" o:spid="_x0000_s1033" style="position:absolute;top:206;width:12700;height:1953;visibility:visible;mso-wrap-style:square;v-text-anchor:top" coordsize="1601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zD7sA&#10;AADaAAAADwAAAGRycy9kb3ducmV2LnhtbERPuwrCMBTdBf8hXMFNUx1UqlFEFNzEB3S9Ntem2tyU&#10;Jmr9ezMIjofzXqxaW4kXNb50rGA0TEAQ506XXCi4nHeDGQgfkDVWjknBhzyslt3OAlPt3nyk1ykU&#10;IoawT1GBCaFOpfS5IYt+6GriyN1cYzFE2BRSN/iO4baS4ySZSIslxwaDNW0M5Y/T0yq43fN2+2GD&#10;Z32l3SErptlzdlWq32vXcxCB2vAX/9x7rSBujVfiDZD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GQcw+7AAAA2gAAAA8AAAAAAAAAAAAAAAAAmAIAAGRycy9kb3ducmV2Lnht&#10;bFBLBQYAAAAABAAEAPUAAACAAw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Freeform 9" o:spid="_x0000_s1034" style="position:absolute;left:22145;top:206;width:10716;height:3127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AIMIA&#10;AADaAAAADwAAAGRycy9kb3ducmV2LnhtbESPS4vCMBSF94L/IVzBnaYOKk7HKDIguBDFx8LlpbnT&#10;lmluapM+9NebgQGXh+88OMt1ZwrRUOVyywom4wgEcWJ1zqmC62U7WoBwHlljYZkUPMjBetXvLTHW&#10;tuUTNWefilDCLkYFmfdlLKVLMjLoxrYkDuzHVgZ9kFUqdYVtKDeF/IiiuTSYc1jIsKTvjJLfc20U&#10;1IdZO78+AzzW/r6ZnW622U+VGg66zRcIT51/m//TO63gE/6uhBs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gAgwgAAANoAAAAPAAAAAAAAAAAAAAAAAJgCAABkcnMvZG93&#10;bnJldi54bWxQSwUGAAAAAAQABAD1AAAAhwM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Freeform 10" o:spid="_x0000_s1035" style="position:absolute;left:22637;top:285;width:3255;height:2651;visibility:visible;mso-wrap-style:square;v-text-anchor:top" coordsize="408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RRcQA&#10;AADbAAAADwAAAGRycy9kb3ducmV2LnhtbESP3WrCQBCF7wu+wzJC7+pGL0qJriIRqWCh9ecBxuyY&#10;LGZn0+wa07fvXBR6N8M5c843i9XgG9VTF11gA9NJBoq4DNZxZeB82r68gYoJ2WITmAz8UITVcvS0&#10;wNyGBx+oP6ZKSQjHHA3UKbW51rGsyWOchJZYtGvoPCZZu0rbDh8S7hs9y7JX7dGxNNTYUlFTeTve&#10;vYHPr0O/Oe3fbdNOywufv13xUThjnsfDeg4q0ZD+zX/XOyv4Qi+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JkUXEAAAA2wAAAA8AAAAAAAAAAAAAAAAAmAIAAGRycy9k&#10;b3ducmV2LnhtbFBLBQYAAAAABAAEAPUAAACJAw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Freeform 11" o:spid="_x0000_s1036" style="position:absolute;left:23987;top:904;width:3619;height:1572;visibility:visible;mso-wrap-style:square;v-text-anchor:top" coordsize="456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dwMEA&#10;AADbAAAADwAAAGRycy9kb3ducmV2LnhtbERPyWrDMBC9B/oPYgK9xbJ9KMWJEkwgUNz20DQfMLHG&#10;S2KNjKV66ddXhUJv83jr7A6z6cRIg2stK0iiGARxaXXLtYLL52nzDMJ5ZI2dZVKwkIPD/mG1w0zb&#10;iT9oPPtahBB2GSpovO8zKV3ZkEEX2Z44cJUdDPoAh1rqAacQbjqZxvGTNNhyaGiwp2ND5f38ZRQ4&#10;LvKl/r7Ot1fp0vHtWhXvslLqcT3nWxCeZv8v/nO/6DA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D3cDBAAAA2wAAAA8AAAAAAAAAAAAAAAAAmAIAAGRycy9kb3du&#10;cmV2LnhtbFBLBQYAAAAABAAEAPUAAACGAw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Freeform 12" o:spid="_x0000_s1037" style="position:absolute;left:25431;top:1603;width:4445;height:1191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td8IA&#10;AADbAAAADwAAAGRycy9kb3ducmV2LnhtbERPTWvCQBC9C/0PyxR6MxsDFUldg5YKXrXa1tuQHbMh&#10;2dk0uzXpv+8WBG/zeJ+zLEbbiiv1vnasYJakIIhLp2uuFBzft9MFCB+QNbaOScEveShWD5Ml5toN&#10;vKfrIVQihrDPUYEJocul9KUhiz5xHXHkLq63GCLsK6l7HGK4bWWWpnNpsebYYLCjV0Nlc/ixCr70&#10;9+ltw8PHbv7cfGbn/XZm0lapp8dx/QIi0Bju4pt7p+P8DP5/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K13wgAAANsAAAAPAAAAAAAAAAAAAAAAAJgCAABkcnMvZG93&#10;bnJldi54bWxQSwUGAAAAAAQABAD1AAAAhwM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Freeform 13" o:spid="_x0000_s1038" style="position:absolute;left:28400;top:1381;width:12716;height:1968;visibility:visible;mso-wrap-style:square;v-text-anchor:top" coordsize="1600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VAL4A&#10;AADbAAAADwAAAGRycy9kb3ducmV2LnhtbERPTYvCMBC9L/gfwgh7W1NdEOmaFhUFj6t270MztsVm&#10;UppYo79+Iwje5vE+Z5kH04qBetdYVjCdJCCIS6sbrhQUp93XAoTzyBpby6TgTg7ybPSxxFTbGx9o&#10;OPpKxBB2KSqove9SKV1Zk0E3sR1x5M62N+gj7Cupe7zFcNPKWZLMpcGGY0ONHW1qKi/Hq1EwFL8J&#10;bzuznoe/2WO68sE9eK3U5zisfkB4Cv4tfrn3Os7/hucv8QCZ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slQC+AAAA2wAAAA8AAAAAAAAAAAAAAAAAmAIAAGRycy9kb3ducmV2&#10;LnhtbFBLBQYAAAAABAAEAPUAAACDAw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942" w:rsidRDefault="001D6942">
      <w:pPr>
        <w:spacing w:before="0" w:line="240" w:lineRule="auto"/>
      </w:pPr>
      <w:r>
        <w:separator/>
      </w:r>
    </w:p>
  </w:footnote>
  <w:footnote w:type="continuationSeparator" w:id="0">
    <w:p w:rsidR="001D6942" w:rsidRDefault="001D694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B1C" w:rsidRDefault="00E1089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align>center</wp:align>
              </wp:positionV>
              <wp:extent cx="6675120" cy="8961120"/>
              <wp:effectExtent l="0" t="0" r="11430" b="11430"/>
              <wp:wrapNone/>
              <wp:docPr id="31" name="Group 31" descr="Double line border ar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Rectangle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ectangle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861CE7" id="Group 31" o:spid="_x0000_s1026" alt="Double line border art" style="position:absolute;margin-left:45pt;margin-top:0;width:525.6pt;height:705.6pt;z-index:-251656192;mso-position-horizontal-relative:page;mso-position-vertical:center;mso-position-vertical-relative:page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">
              <v:rect id="Rectangle 28" o:spid="_x0000_s1027" style="position:absolute;width:66751;height:89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fnb0A&#10;AADbAAAADwAAAGRycy9kb3ducmV2LnhtbERPy6rCMBDdX/AfwghuLproQqQaRSpKcefjA8ZmbIvN&#10;pDRR2783C8Hl4bxXm87W4kWtrxxrmE4UCOLcmYoLDdfLfrwA4QOywdoxaejJw2Y9+FthYtybT/Q6&#10;h0LEEPYJaihDaBIpfV6SRT9xDXHk7q61GCJsC2lafMdwW8uZUnNpseLYUGJDaUn54/y0Gk5ZT/bf&#10;Nrt7ulW3PjVzlR2OWo+G3XYJIlAXfuKvOzMaZnFs/BJ/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b6fnb0AAADbAAAADwAAAAAAAAAAAAAAAACYAgAAZHJzL2Rvd25yZXYu&#10;eG1sUEsFBgAAAAAEAAQA9QAAAIIDAAAAAA==&#10;" filled="f" strokecolor="#c4ad9f [1311]" strokeweight=".5pt"/>
              <v:rect id="Rectangle 29" o:spid="_x0000_s1028" style="position:absolute;left:476;top:476;width:65837;height:88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bocQA&#10;AADbAAAADwAAAGRycy9kb3ducmV2LnhtbESPQWsCMRSE74X+h/AKvZSarYjU1ShSEDy2ukh7e2ye&#10;u4ublzWJa+qvN4LgcZiZb5jZIppW9OR8Y1nBxyADQVxa3XCloNiu3j9B+ICssbVMCv7Jw2L+/DTD&#10;XNsz/1C/CZVIEPY5KqhD6HIpfVmTQT+wHXHy9tYZDEm6SmqH5wQ3rRxm2VgabDgt1NjRV03lYXMy&#10;Cnb9qmjf3CX+TY5dzMJ3cfkdHZR6fYnLKYhAMTzC9/ZaKxhO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2W6HEAAAA2wAAAA8AAAAAAAAAAAAAAAAAmAIAAGRycy9k&#10;b3ducmV2LnhtbFBLBQYAAAAABAAEAPUAAACJAw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D6554"/>
    <w:multiLevelType w:val="hybridMultilevel"/>
    <w:tmpl w:val="AA7E4050"/>
    <w:lvl w:ilvl="0" w:tplc="675E22E8">
      <w:start w:val="400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236C3"/>
    <w:multiLevelType w:val="hybridMultilevel"/>
    <w:tmpl w:val="ED3C96AE"/>
    <w:lvl w:ilvl="0" w:tplc="D3284CE2">
      <w:start w:val="400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D0514"/>
    <w:multiLevelType w:val="hybridMultilevel"/>
    <w:tmpl w:val="C5C23B12"/>
    <w:lvl w:ilvl="0" w:tplc="F4B0879A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2A"/>
    <w:rsid w:val="001D6942"/>
    <w:rsid w:val="006A462B"/>
    <w:rsid w:val="00987AAA"/>
    <w:rsid w:val="00AF5F5B"/>
    <w:rsid w:val="00D66B1C"/>
    <w:rsid w:val="00E0722A"/>
    <w:rsid w:val="00E1089F"/>
    <w:rsid w:val="00ED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DE6275-1A05-4806-8274-0332A356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A78470" w:themeColor="text2" w:themeTint="99"/>
        <w:sz w:val="18"/>
        <w:szCs w:val="18"/>
        <w:lang w:val="en-US" w:eastAsia="ja-JP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MenuText"/>
    <w:link w:val="Heading1Char"/>
    <w:uiPriority w:val="9"/>
    <w:qFormat/>
    <w:pPr>
      <w:keepNext/>
      <w:keepLines/>
      <w:spacing w:before="720"/>
      <w:contextualSpacing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line="240" w:lineRule="auto"/>
    </w:p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</w:pPr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92"/>
      <w:szCs w:val="92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420" w:line="288" w:lineRule="auto"/>
      <w:contextualSpacing/>
    </w:pPr>
    <w:rPr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Pr>
      <w:sz w:val="20"/>
      <w:szCs w:val="20"/>
    </w:rPr>
  </w:style>
  <w:style w:type="paragraph" w:customStyle="1" w:styleId="MenuText">
    <w:name w:val="Menu Text"/>
    <w:basedOn w:val="Normal"/>
    <w:uiPriority w:val="1"/>
    <w:qFormat/>
    <w:rPr>
      <w:color w:val="C4AD9F" w:themeColor="text2" w:themeTint="6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462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woods1837\AppData\Roaming\Microsoft\Templates\Event%20menu.dotx" TargetMode="External"/></Relationships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B9FB95-AE7D-4F73-B94F-19D3852E3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menu</Template>
  <TotalTime>43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Ryan (Student)</dc:creator>
  <cp:keywords/>
  <dc:description/>
  <cp:lastModifiedBy>Woods, Ryan (Student)</cp:lastModifiedBy>
  <cp:revision>2</cp:revision>
  <cp:lastPrinted>2016-11-29T14:11:00Z</cp:lastPrinted>
  <dcterms:created xsi:type="dcterms:W3CDTF">2016-11-28T14:10:00Z</dcterms:created>
  <dcterms:modified xsi:type="dcterms:W3CDTF">2016-11-29T14:11:00Z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TC039885609991</vt:lpwstr>
  </property>
</Properties>
</file>